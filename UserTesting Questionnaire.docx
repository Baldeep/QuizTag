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815"/>
        <w:gridCol w:w="1146"/>
        <w:gridCol w:w="4082"/>
      </w:tblGrid>
      <w:tr w:rsidR="00952EBE" w:rsidRPr="002D3FFA" w:rsidTr="00C47FA0">
        <w:trPr>
          <w:trHeight w:val="454"/>
        </w:trPr>
        <w:tc>
          <w:tcPr>
            <w:tcW w:w="10456" w:type="dxa"/>
            <w:gridSpan w:val="4"/>
            <w:shd w:val="clear" w:color="auto" w:fill="4472C4" w:themeFill="accent5"/>
          </w:tcPr>
          <w:p w:rsidR="00952EBE" w:rsidRPr="002D3FFA" w:rsidRDefault="00952EBE" w:rsidP="00952EBE">
            <w:pPr>
              <w:rPr>
                <w:rFonts w:ascii="Constantia" w:hAnsi="Constantia" w:cs="Aharoni"/>
              </w:rPr>
            </w:pPr>
            <w:proofErr w:type="spellStart"/>
            <w:r w:rsidRPr="002D3FFA">
              <w:rPr>
                <w:rFonts w:ascii="Constantia" w:hAnsi="Constantia" w:cs="Aharoni"/>
                <w:color w:val="FFFFFF" w:themeColor="background1"/>
                <w:sz w:val="32"/>
              </w:rPr>
              <w:t>QuizTag</w:t>
            </w:r>
            <w:proofErr w:type="spellEnd"/>
            <w:r w:rsidRPr="002D3FFA">
              <w:rPr>
                <w:rFonts w:ascii="Constantia" w:hAnsi="Constantia" w:cs="Aharoni"/>
                <w:color w:val="FFFFFF" w:themeColor="background1"/>
                <w:sz w:val="32"/>
              </w:rPr>
              <w:t xml:space="preserve"> Investigation</w:t>
            </w:r>
          </w:p>
        </w:tc>
      </w:tr>
      <w:tr w:rsidR="00952EBE" w:rsidRPr="002D3FFA" w:rsidTr="002D3FFA">
        <w:trPr>
          <w:trHeight w:val="567"/>
        </w:trPr>
        <w:tc>
          <w:tcPr>
            <w:tcW w:w="1413" w:type="dxa"/>
            <w:vAlign w:val="center"/>
          </w:tcPr>
          <w:p w:rsidR="00952EBE" w:rsidRPr="002D3FFA" w:rsidRDefault="00952EBE" w:rsidP="00952EBE">
            <w:pPr>
              <w:ind w:left="2160" w:hanging="2160"/>
              <w:rPr>
                <w:rFonts w:ascii="Constantia" w:hAnsi="Constantia" w:cs="Aharoni"/>
                <w:sz w:val="32"/>
              </w:rPr>
            </w:pPr>
            <w:r w:rsidRPr="002D3FFA">
              <w:rPr>
                <w:rFonts w:ascii="Constantia" w:hAnsi="Constantia" w:cs="Aharoni"/>
                <w:sz w:val="32"/>
              </w:rPr>
              <w:t>Group:</w:t>
            </w:r>
          </w:p>
        </w:tc>
        <w:tc>
          <w:tcPr>
            <w:tcW w:w="3815" w:type="dxa"/>
            <w:vAlign w:val="center"/>
          </w:tcPr>
          <w:p w:rsidR="00952EBE" w:rsidRPr="002D3FFA" w:rsidRDefault="00952EBE" w:rsidP="00952EBE">
            <w:pPr>
              <w:rPr>
                <w:rFonts w:ascii="Constantia" w:hAnsi="Constantia" w:cs="Aharoni"/>
                <w:sz w:val="32"/>
              </w:rPr>
            </w:pPr>
          </w:p>
        </w:tc>
        <w:tc>
          <w:tcPr>
            <w:tcW w:w="1146" w:type="dxa"/>
            <w:vAlign w:val="center"/>
          </w:tcPr>
          <w:p w:rsidR="00952EBE" w:rsidRPr="002D3FFA" w:rsidRDefault="00952EBE" w:rsidP="00952EBE">
            <w:pPr>
              <w:rPr>
                <w:rFonts w:ascii="Constantia" w:hAnsi="Constantia" w:cs="Aharoni"/>
                <w:sz w:val="32"/>
              </w:rPr>
            </w:pPr>
            <w:r w:rsidRPr="002D3FFA">
              <w:rPr>
                <w:rFonts w:ascii="Constantia" w:hAnsi="Constantia" w:cs="Aharoni"/>
                <w:sz w:val="32"/>
              </w:rPr>
              <w:t>Age:</w:t>
            </w:r>
          </w:p>
        </w:tc>
        <w:tc>
          <w:tcPr>
            <w:tcW w:w="4082" w:type="dxa"/>
            <w:vAlign w:val="center"/>
          </w:tcPr>
          <w:p w:rsidR="00952EBE" w:rsidRPr="002D3FFA" w:rsidRDefault="00952EBE" w:rsidP="00952EBE">
            <w:pPr>
              <w:rPr>
                <w:rFonts w:ascii="Constantia" w:hAnsi="Constantia" w:cs="Aharoni"/>
                <w:sz w:val="32"/>
              </w:rPr>
            </w:pPr>
          </w:p>
        </w:tc>
      </w:tr>
    </w:tbl>
    <w:p w:rsidR="00952EBE" w:rsidRPr="002D3FFA" w:rsidRDefault="00952EBE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952EBE" w:rsidRPr="002D3FFA" w:rsidTr="00C47FA0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952EBE" w:rsidRPr="002D3FFA" w:rsidRDefault="00C47FA0" w:rsidP="00C47FA0">
            <w:pPr>
              <w:rPr>
                <w:rFonts w:ascii="Constantia" w:hAnsi="Constantia" w:cs="Aharoni"/>
                <w:sz w:val="26"/>
                <w:szCs w:val="26"/>
              </w:rPr>
            </w:pPr>
            <w:r w:rsidRPr="002D3FFA">
              <w:rPr>
                <w:rFonts w:ascii="Constantia" w:hAnsi="Constantia" w:cs="Aharoni"/>
                <w:sz w:val="26"/>
                <w:szCs w:val="26"/>
              </w:rPr>
              <w:t>1. How would you rate the application overall?</w:t>
            </w:r>
          </w:p>
        </w:tc>
      </w:tr>
      <w:tr w:rsidR="00952EBE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952EBE" w:rsidRPr="002D3FFA" w:rsidRDefault="00C47FA0" w:rsidP="00C47FA0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952EBE" w:rsidRPr="002D3FFA" w:rsidTr="00CB3267">
        <w:tc>
          <w:tcPr>
            <w:tcW w:w="1045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952EBE" w:rsidRPr="002D3FFA" w:rsidRDefault="00952EBE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952EBE" w:rsidRPr="002D3FFA" w:rsidRDefault="00952EBE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47FA0" w:rsidRPr="002D3FFA" w:rsidTr="007E7C21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C47FA0" w:rsidRPr="002D3FFA" w:rsidRDefault="00C47FA0" w:rsidP="00C47FA0">
            <w:pPr>
              <w:rPr>
                <w:rFonts w:ascii="Constantia" w:hAnsi="Constantia" w:cs="Aharoni"/>
                <w:sz w:val="26"/>
                <w:szCs w:val="26"/>
              </w:rPr>
            </w:pPr>
            <w:r w:rsidRPr="002D3FFA">
              <w:rPr>
                <w:rFonts w:ascii="Constantia" w:hAnsi="Constantia" w:cs="Aharoni"/>
                <w:sz w:val="26"/>
                <w:szCs w:val="26"/>
              </w:rPr>
              <w:t>2. How likely are you to use this application in a museum?</w:t>
            </w:r>
          </w:p>
        </w:tc>
      </w:tr>
      <w:tr w:rsidR="00C47FA0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C47FA0" w:rsidRPr="002D3FFA" w:rsidTr="00CB3267">
        <w:tc>
          <w:tcPr>
            <w:tcW w:w="1045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C47FA0" w:rsidRDefault="00C47FA0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F1931" w:rsidRPr="002D3FFA" w:rsidTr="007E7C21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3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r>
              <w:rPr>
                <w:rFonts w:ascii="Constantia" w:hAnsi="Constantia" w:cs="Aharoni"/>
                <w:sz w:val="26"/>
                <w:szCs w:val="26"/>
              </w:rPr>
              <w:t>How likely are you to recommend this game to other people?</w:t>
            </w:r>
          </w:p>
        </w:tc>
      </w:tr>
      <w:tr w:rsidR="00DF1931" w:rsidRPr="002D3FFA" w:rsidTr="007E7C21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DF1931" w:rsidRPr="002D3FFA" w:rsidRDefault="00DF193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DF1931" w:rsidRPr="002D3FFA" w:rsidTr="007E7C21">
        <w:tc>
          <w:tcPr>
            <w:tcW w:w="1045" w:type="dxa"/>
            <w:shd w:val="clear" w:color="auto" w:fill="F0F4F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DF1931" w:rsidRPr="002D3FFA" w:rsidRDefault="00DF193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DF1931" w:rsidRPr="002D3FFA" w:rsidRDefault="00DF1931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47FA0" w:rsidRPr="002D3FFA" w:rsidTr="007E7C21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C47FA0" w:rsidRPr="002D3FFA" w:rsidRDefault="00DF1931" w:rsidP="00C47FA0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4</w:t>
            </w:r>
            <w:r w:rsidR="00C47FA0" w:rsidRPr="002D3FFA">
              <w:rPr>
                <w:rFonts w:ascii="Constantia" w:hAnsi="Constantia" w:cs="Aharoni"/>
                <w:sz w:val="26"/>
                <w:szCs w:val="26"/>
              </w:rPr>
              <w:t>. How would you rate the performance?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 xml:space="preserve"> (</w:t>
            </w:r>
            <w:proofErr w:type="gramStart"/>
            <w:r w:rsidR="002D3FFA">
              <w:rPr>
                <w:rFonts w:ascii="Constantia" w:hAnsi="Constantia" w:cs="Aharoni"/>
                <w:sz w:val="26"/>
                <w:szCs w:val="26"/>
              </w:rPr>
              <w:t>i.e</w:t>
            </w:r>
            <w:proofErr w:type="gramEnd"/>
            <w:r w:rsidR="002D3FFA">
              <w:rPr>
                <w:rFonts w:ascii="Constantia" w:hAnsi="Constantia" w:cs="Aharoni"/>
                <w:sz w:val="26"/>
                <w:szCs w:val="26"/>
              </w:rPr>
              <w:t>. speed, loading times etc.)</w:t>
            </w:r>
          </w:p>
        </w:tc>
      </w:tr>
      <w:tr w:rsidR="00C47FA0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C47FA0" w:rsidRPr="002D3FFA" w:rsidTr="00CB3267">
        <w:tc>
          <w:tcPr>
            <w:tcW w:w="1045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2D3FFA" w:rsidRPr="002D3FFA" w:rsidTr="002D3FFA">
        <w:trPr>
          <w:trHeight w:val="1247"/>
        </w:trPr>
        <w:tc>
          <w:tcPr>
            <w:tcW w:w="10456" w:type="dxa"/>
            <w:gridSpan w:val="10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 provide details of any performance issues:</w:t>
            </w:r>
          </w:p>
        </w:tc>
      </w:tr>
    </w:tbl>
    <w:p w:rsidR="00C47FA0" w:rsidRPr="002D3FFA" w:rsidRDefault="00C47FA0" w:rsidP="00C47FA0">
      <w:pPr>
        <w:spacing w:after="0"/>
        <w:rPr>
          <w:rFonts w:ascii="Constantia" w:hAnsi="Constantia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47FA0" w:rsidRPr="002D3FFA" w:rsidTr="007E7C21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C47FA0" w:rsidRPr="002D3FFA" w:rsidRDefault="00DF1931" w:rsidP="00CB3267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5</w:t>
            </w:r>
            <w:r w:rsidR="00C47FA0" w:rsidRPr="002D3FFA">
              <w:rPr>
                <w:rFonts w:ascii="Constantia" w:hAnsi="Constantia" w:cs="Aharoni"/>
                <w:sz w:val="26"/>
                <w:szCs w:val="26"/>
              </w:rPr>
              <w:t>. How would you rate the flow of the program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>? (</w:t>
            </w:r>
            <w:proofErr w:type="gramStart"/>
            <w:r w:rsidR="002D3FFA">
              <w:rPr>
                <w:rFonts w:ascii="Constantia" w:hAnsi="Constantia" w:cs="Aharoni"/>
                <w:sz w:val="26"/>
                <w:szCs w:val="26"/>
              </w:rPr>
              <w:t>i.e</w:t>
            </w:r>
            <w:proofErr w:type="gramEnd"/>
            <w:r w:rsid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r w:rsidR="00CB3267">
              <w:rPr>
                <w:rFonts w:ascii="Constantia" w:hAnsi="Constantia" w:cs="Aharoni"/>
                <w:sz w:val="26"/>
                <w:szCs w:val="26"/>
              </w:rPr>
              <w:t>is every part function where you expect it to be?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>)</w:t>
            </w:r>
          </w:p>
        </w:tc>
      </w:tr>
      <w:tr w:rsidR="00C47FA0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C47FA0" w:rsidRPr="002D3FFA" w:rsidRDefault="00C47FA0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C47FA0" w:rsidRPr="002D3FFA" w:rsidTr="00CB3267">
        <w:tc>
          <w:tcPr>
            <w:tcW w:w="1045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47FA0" w:rsidRPr="002D3FFA" w:rsidRDefault="00C47FA0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2D3FFA" w:rsidRPr="002D3FFA" w:rsidTr="007E7C21">
        <w:trPr>
          <w:trHeight w:val="1247"/>
        </w:trPr>
        <w:tc>
          <w:tcPr>
            <w:tcW w:w="10456" w:type="dxa"/>
            <w:gridSpan w:val="10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 provide details of any flow problems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:</w:t>
            </w:r>
          </w:p>
        </w:tc>
      </w:tr>
    </w:tbl>
    <w:p w:rsidR="00C47FA0" w:rsidRDefault="00C47FA0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D3FFA" w:rsidRPr="002D3FFA" w:rsidTr="007E7C21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2D3FFA" w:rsidRPr="002D3FFA" w:rsidRDefault="00DF1931" w:rsidP="002D3FFA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6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>. How would you rate the functionality? (i.e. does it do everything you’d like)</w:t>
            </w:r>
          </w:p>
        </w:tc>
      </w:tr>
      <w:tr w:rsidR="002D3FFA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2D3FFA" w:rsidRPr="002D3FFA" w:rsidTr="00CB3267">
        <w:tc>
          <w:tcPr>
            <w:tcW w:w="1045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2D3FFA" w:rsidRPr="002D3FFA" w:rsidTr="007E7C21">
        <w:trPr>
          <w:trHeight w:val="1247"/>
        </w:trPr>
        <w:tc>
          <w:tcPr>
            <w:tcW w:w="10456" w:type="dxa"/>
            <w:gridSpan w:val="10"/>
          </w:tcPr>
          <w:p w:rsidR="002D3FFA" w:rsidRPr="002D3FFA" w:rsidRDefault="002D3FFA" w:rsidP="002D3FFA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 xml:space="preserve"> provide details</w:t>
            </w:r>
            <w:r>
              <w:rPr>
                <w:rFonts w:ascii="Constantia" w:hAnsi="Constantia" w:cs="Aharoni"/>
                <w:sz w:val="24"/>
                <w:szCs w:val="24"/>
              </w:rPr>
              <w:t xml:space="preserve"> for additional functionalities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:</w:t>
            </w:r>
          </w:p>
        </w:tc>
      </w:tr>
    </w:tbl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D3FFA" w:rsidRPr="002D3FFA" w:rsidTr="007E7C21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2D3FFA" w:rsidRPr="002D3FFA" w:rsidRDefault="00DF1931" w:rsidP="00FE7972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7</w:t>
            </w:r>
            <w:r w:rsidR="002D3FFA" w:rsidRPr="002D3FFA">
              <w:rPr>
                <w:rFonts w:ascii="Constantia" w:hAnsi="Constantia" w:cs="Aharoni"/>
                <w:sz w:val="26"/>
                <w:szCs w:val="26"/>
              </w:rPr>
              <w:t xml:space="preserve">. How would you rate the 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 xml:space="preserve">points system? (i.e. earning and </w:t>
            </w:r>
            <w:r w:rsidR="00FE7972">
              <w:rPr>
                <w:rFonts w:ascii="Constantia" w:hAnsi="Constantia" w:cs="Aharoni"/>
                <w:sz w:val="26"/>
                <w:szCs w:val="26"/>
              </w:rPr>
              <w:t>using</w:t>
            </w:r>
            <w:r w:rsidR="002D3FFA">
              <w:rPr>
                <w:rFonts w:ascii="Constantia" w:hAnsi="Constantia" w:cs="Aharoni"/>
                <w:sz w:val="26"/>
                <w:szCs w:val="26"/>
              </w:rPr>
              <w:t xml:space="preserve"> points</w:t>
            </w:r>
            <w:r w:rsidR="00FE7972">
              <w:rPr>
                <w:rFonts w:ascii="Constantia" w:hAnsi="Constantia" w:cs="Aharoni"/>
                <w:sz w:val="26"/>
                <w:szCs w:val="26"/>
              </w:rPr>
              <w:t>)</w:t>
            </w:r>
          </w:p>
        </w:tc>
      </w:tr>
      <w:tr w:rsidR="002D3FFA" w:rsidRPr="002D3FFA" w:rsidTr="00CB3267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2D3FFA" w:rsidRPr="002D3FFA" w:rsidRDefault="002D3FFA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2D3FFA" w:rsidRPr="002D3FFA" w:rsidTr="00CB3267">
        <w:tc>
          <w:tcPr>
            <w:tcW w:w="1045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2D3FFA" w:rsidRPr="002D3FFA" w:rsidTr="007E7C21">
        <w:trPr>
          <w:trHeight w:val="1247"/>
        </w:trPr>
        <w:tc>
          <w:tcPr>
            <w:tcW w:w="10456" w:type="dxa"/>
            <w:gridSpan w:val="10"/>
          </w:tcPr>
          <w:p w:rsidR="002D3FFA" w:rsidRPr="002D3FFA" w:rsidRDefault="002D3FFA" w:rsidP="007E7C21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 provide details of your experience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:</w:t>
            </w:r>
          </w:p>
        </w:tc>
      </w:tr>
    </w:tbl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E7972" w:rsidRPr="002D3FFA" w:rsidTr="007E7C21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FE7972" w:rsidRPr="002D3FFA" w:rsidRDefault="00FE7972" w:rsidP="00FE7972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lastRenderedPageBreak/>
              <w:t>8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How would you rate the </w:t>
            </w:r>
            <w:r>
              <w:rPr>
                <w:rFonts w:ascii="Constantia" w:hAnsi="Constantia" w:cs="Aharoni"/>
                <w:sz w:val="26"/>
                <w:szCs w:val="26"/>
              </w:rPr>
              <w:t>power ups system? (i.e. buying, using hints and skips)</w:t>
            </w:r>
          </w:p>
        </w:tc>
      </w:tr>
      <w:tr w:rsidR="00FE7972" w:rsidRPr="002D3FFA" w:rsidTr="007E7C21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FE7972" w:rsidRPr="002D3FFA" w:rsidRDefault="00FE7972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FE7972" w:rsidRPr="002D3FFA" w:rsidTr="007E7C21">
        <w:tc>
          <w:tcPr>
            <w:tcW w:w="1045" w:type="dxa"/>
            <w:shd w:val="clear" w:color="auto" w:fill="F0F4F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FE7972" w:rsidRPr="002D3FFA" w:rsidTr="007E7C21">
        <w:trPr>
          <w:trHeight w:val="1247"/>
        </w:trPr>
        <w:tc>
          <w:tcPr>
            <w:tcW w:w="10456" w:type="dxa"/>
            <w:gridSpan w:val="10"/>
          </w:tcPr>
          <w:p w:rsidR="00FE7972" w:rsidRPr="002D3FFA" w:rsidRDefault="00FE7972" w:rsidP="007E7C21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Please provide details of your experience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:</w:t>
            </w:r>
          </w:p>
        </w:tc>
      </w:tr>
    </w:tbl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p w:rsidR="00FE7972" w:rsidRDefault="00FE7972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B3267" w:rsidRPr="002D3FFA" w:rsidTr="007E7C21">
        <w:trPr>
          <w:trHeight w:val="397"/>
        </w:trPr>
        <w:tc>
          <w:tcPr>
            <w:tcW w:w="10456" w:type="dxa"/>
            <w:gridSpan w:val="10"/>
            <w:shd w:val="clear" w:color="auto" w:fill="B4C6E7" w:themeFill="accent5" w:themeFillTint="66"/>
            <w:vAlign w:val="center"/>
          </w:tcPr>
          <w:p w:rsidR="00CB3267" w:rsidRPr="002D3FFA" w:rsidRDefault="00CB3267" w:rsidP="00FE7972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9</w:t>
            </w:r>
            <w:r w:rsidRPr="002D3FFA">
              <w:rPr>
                <w:rFonts w:ascii="Constantia" w:hAnsi="Constantia" w:cs="Aharoni"/>
                <w:sz w:val="26"/>
                <w:szCs w:val="26"/>
              </w:rPr>
              <w:t xml:space="preserve">. </w:t>
            </w:r>
            <w:r w:rsidR="00DF1931">
              <w:rPr>
                <w:rFonts w:ascii="Constantia" w:hAnsi="Constantia" w:cs="Aharoni"/>
                <w:sz w:val="26"/>
                <w:szCs w:val="26"/>
              </w:rPr>
              <w:t>How would</w:t>
            </w:r>
            <w:r w:rsidR="00FE7972">
              <w:rPr>
                <w:rFonts w:ascii="Constantia" w:hAnsi="Constantia" w:cs="Aharoni"/>
                <w:sz w:val="26"/>
                <w:szCs w:val="26"/>
              </w:rPr>
              <w:t xml:space="preserve"> you rate the quiz? (</w:t>
            </w:r>
            <w:proofErr w:type="gramStart"/>
            <w:r w:rsidR="00FE7972">
              <w:rPr>
                <w:rFonts w:ascii="Constantia" w:hAnsi="Constantia" w:cs="Aharoni"/>
                <w:sz w:val="26"/>
                <w:szCs w:val="26"/>
              </w:rPr>
              <w:t>i.e</w:t>
            </w:r>
            <w:proofErr w:type="gramEnd"/>
            <w:r w:rsidR="00FE7972">
              <w:rPr>
                <w:rFonts w:ascii="Constantia" w:hAnsi="Constantia" w:cs="Aharoni"/>
                <w:sz w:val="26"/>
                <w:szCs w:val="26"/>
              </w:rPr>
              <w:t>. how interesting it was, the functionality, flow etc.)</w:t>
            </w:r>
          </w:p>
        </w:tc>
      </w:tr>
      <w:tr w:rsidR="00CB3267" w:rsidRPr="002D3FFA" w:rsidTr="007E7C21">
        <w:trPr>
          <w:trHeight w:val="340"/>
        </w:trPr>
        <w:tc>
          <w:tcPr>
            <w:tcW w:w="1045" w:type="dxa"/>
            <w:shd w:val="clear" w:color="auto" w:fill="F0F4F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2</w:t>
            </w:r>
          </w:p>
        </w:tc>
        <w:tc>
          <w:tcPr>
            <w:tcW w:w="1045" w:type="dxa"/>
            <w:shd w:val="clear" w:color="auto" w:fill="F0F4F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4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5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6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7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8</w:t>
            </w:r>
          </w:p>
        </w:tc>
        <w:tc>
          <w:tcPr>
            <w:tcW w:w="1046" w:type="dxa"/>
            <w:shd w:val="clear" w:color="auto" w:fill="F0F4F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9</w:t>
            </w:r>
          </w:p>
        </w:tc>
        <w:tc>
          <w:tcPr>
            <w:tcW w:w="1046" w:type="dxa"/>
            <w:vAlign w:val="center"/>
          </w:tcPr>
          <w:p w:rsidR="00CB3267" w:rsidRPr="002D3FFA" w:rsidRDefault="00CB3267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 w:rsidRPr="002D3FFA">
              <w:rPr>
                <w:rFonts w:ascii="Constantia" w:hAnsi="Constantia" w:cs="Aharoni"/>
                <w:sz w:val="24"/>
                <w:szCs w:val="24"/>
              </w:rPr>
              <w:t>10</w:t>
            </w:r>
          </w:p>
        </w:tc>
      </w:tr>
      <w:tr w:rsidR="00CB3267" w:rsidRPr="002D3FFA" w:rsidTr="007E7C21">
        <w:tc>
          <w:tcPr>
            <w:tcW w:w="1045" w:type="dxa"/>
            <w:shd w:val="clear" w:color="auto" w:fill="F0F4F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  <w:shd w:val="clear" w:color="auto" w:fill="F0F4F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5" w:type="dx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0F4F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46" w:type="dxa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CB3267" w:rsidRPr="002D3FFA" w:rsidTr="007E7C21">
        <w:trPr>
          <w:trHeight w:val="1247"/>
        </w:trPr>
        <w:tc>
          <w:tcPr>
            <w:tcW w:w="10456" w:type="dxa"/>
            <w:gridSpan w:val="10"/>
          </w:tcPr>
          <w:p w:rsidR="00CB3267" w:rsidRPr="002D3FFA" w:rsidRDefault="00CB3267" w:rsidP="007E7C21">
            <w:pPr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If necessary, p</w:t>
            </w:r>
            <w:r w:rsidRPr="002D3FFA">
              <w:rPr>
                <w:rFonts w:ascii="Constantia" w:hAnsi="Constantia" w:cs="Aharoni"/>
                <w:sz w:val="24"/>
                <w:szCs w:val="24"/>
              </w:rPr>
              <w:t>lease provide further details:</w:t>
            </w:r>
          </w:p>
        </w:tc>
      </w:tr>
    </w:tbl>
    <w:p w:rsidR="00CB3267" w:rsidRDefault="00CB3267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7E7C21" w:rsidRPr="002D3FFA" w:rsidTr="007E7C21">
        <w:trPr>
          <w:trHeight w:val="397"/>
        </w:trPr>
        <w:tc>
          <w:tcPr>
            <w:tcW w:w="5000" w:type="pct"/>
            <w:gridSpan w:val="5"/>
            <w:shd w:val="clear" w:color="auto" w:fill="B4C6E7" w:themeFill="accent5" w:themeFillTint="66"/>
            <w:vAlign w:val="center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10. Which OS does your phone use?</w:t>
            </w:r>
          </w:p>
        </w:tc>
      </w:tr>
      <w:tr w:rsidR="007E7C21" w:rsidRPr="002D3FFA" w:rsidTr="007E7C21">
        <w:trPr>
          <w:trHeight w:val="340"/>
        </w:trPr>
        <w:tc>
          <w:tcPr>
            <w:tcW w:w="1000" w:type="pct"/>
            <w:shd w:val="clear" w:color="auto" w:fill="F0F4FA"/>
            <w:vAlign w:val="center"/>
          </w:tcPr>
          <w:p w:rsidR="007E7C21" w:rsidRPr="002D3FFA" w:rsidRDefault="007E7C2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Android</w:t>
            </w:r>
          </w:p>
        </w:tc>
        <w:tc>
          <w:tcPr>
            <w:tcW w:w="1000" w:type="pct"/>
            <w:vAlign w:val="center"/>
          </w:tcPr>
          <w:p w:rsidR="007E7C21" w:rsidRPr="002D3FFA" w:rsidRDefault="007E7C2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iOS</w:t>
            </w:r>
          </w:p>
        </w:tc>
        <w:tc>
          <w:tcPr>
            <w:tcW w:w="1000" w:type="pct"/>
            <w:shd w:val="clear" w:color="auto" w:fill="F0F4FA"/>
            <w:vAlign w:val="center"/>
          </w:tcPr>
          <w:p w:rsidR="007E7C21" w:rsidRPr="002D3FFA" w:rsidRDefault="007E7C2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Windows</w:t>
            </w:r>
          </w:p>
        </w:tc>
        <w:tc>
          <w:tcPr>
            <w:tcW w:w="1000" w:type="pct"/>
            <w:vAlign w:val="center"/>
          </w:tcPr>
          <w:p w:rsidR="007E7C21" w:rsidRPr="002D3FFA" w:rsidRDefault="007E7C2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Other</w:t>
            </w:r>
          </w:p>
        </w:tc>
        <w:tc>
          <w:tcPr>
            <w:tcW w:w="1000" w:type="pct"/>
            <w:shd w:val="clear" w:color="auto" w:fill="F0F4FA"/>
            <w:vAlign w:val="center"/>
          </w:tcPr>
          <w:p w:rsidR="007E7C21" w:rsidRPr="002D3FFA" w:rsidRDefault="007E7C2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Don’t know</w:t>
            </w:r>
          </w:p>
        </w:tc>
      </w:tr>
      <w:tr w:rsidR="007E7C21" w:rsidRPr="002D3FFA" w:rsidTr="007E7C21">
        <w:tc>
          <w:tcPr>
            <w:tcW w:w="1000" w:type="pct"/>
            <w:shd w:val="clear" w:color="auto" w:fill="F0F4FA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00" w:type="pct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0F4FA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00" w:type="pct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F0F4FA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2D3FFA" w:rsidRDefault="002D3FFA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7E7C21" w:rsidRPr="002D3FFA" w:rsidTr="007E7C21">
        <w:trPr>
          <w:trHeight w:val="397"/>
        </w:trPr>
        <w:tc>
          <w:tcPr>
            <w:tcW w:w="5000" w:type="pct"/>
            <w:gridSpan w:val="3"/>
            <w:shd w:val="clear" w:color="auto" w:fill="B4C6E7" w:themeFill="accent5" w:themeFillTint="66"/>
            <w:vAlign w:val="center"/>
          </w:tcPr>
          <w:p w:rsidR="007E7C21" w:rsidRDefault="007E7C21" w:rsidP="007E7C21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 xml:space="preserve">11. Does your phone have NFC technology? </w:t>
            </w:r>
          </w:p>
          <w:p w:rsidR="007E7C21" w:rsidRPr="002D3FFA" w:rsidRDefault="007E7C21" w:rsidP="007E7C21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(For Android: Settings -&gt; Wireless And Networks -&gt; More Settings -&gt; NFC)</w:t>
            </w:r>
          </w:p>
        </w:tc>
      </w:tr>
      <w:tr w:rsidR="007E7C21" w:rsidRPr="002D3FFA" w:rsidTr="007E7C21">
        <w:trPr>
          <w:trHeight w:val="340"/>
        </w:trPr>
        <w:tc>
          <w:tcPr>
            <w:tcW w:w="1667" w:type="pct"/>
            <w:shd w:val="clear" w:color="auto" w:fill="F0F4FA"/>
            <w:vAlign w:val="center"/>
          </w:tcPr>
          <w:p w:rsidR="007E7C21" w:rsidRPr="002D3FFA" w:rsidRDefault="007E7C2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Yes</w:t>
            </w:r>
          </w:p>
        </w:tc>
        <w:tc>
          <w:tcPr>
            <w:tcW w:w="1667" w:type="pct"/>
            <w:vAlign w:val="center"/>
          </w:tcPr>
          <w:p w:rsidR="007E7C21" w:rsidRPr="002D3FFA" w:rsidRDefault="007E7C2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No</w:t>
            </w:r>
          </w:p>
        </w:tc>
        <w:tc>
          <w:tcPr>
            <w:tcW w:w="1667" w:type="pct"/>
            <w:shd w:val="clear" w:color="auto" w:fill="F0F4FA"/>
            <w:vAlign w:val="center"/>
          </w:tcPr>
          <w:p w:rsidR="007E7C21" w:rsidRPr="002D3FFA" w:rsidRDefault="007E7C21" w:rsidP="007E7C21">
            <w:pPr>
              <w:jc w:val="center"/>
              <w:rPr>
                <w:rFonts w:ascii="Constantia" w:hAnsi="Constantia" w:cs="Aharoni"/>
                <w:sz w:val="24"/>
                <w:szCs w:val="24"/>
              </w:rPr>
            </w:pPr>
            <w:r>
              <w:rPr>
                <w:rFonts w:ascii="Constantia" w:hAnsi="Constantia" w:cs="Aharoni"/>
                <w:sz w:val="24"/>
                <w:szCs w:val="24"/>
              </w:rPr>
              <w:t>Don’t know</w:t>
            </w:r>
          </w:p>
        </w:tc>
      </w:tr>
      <w:tr w:rsidR="007E7C21" w:rsidRPr="002D3FFA" w:rsidTr="007E7C21">
        <w:tc>
          <w:tcPr>
            <w:tcW w:w="1667" w:type="pct"/>
            <w:shd w:val="clear" w:color="auto" w:fill="F0F4FA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667" w:type="pct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F0F4FA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</w:tbl>
    <w:p w:rsidR="007E7C21" w:rsidRDefault="007E7C21" w:rsidP="00C47FA0">
      <w:pPr>
        <w:spacing w:after="0"/>
        <w:rPr>
          <w:rFonts w:ascii="Calisto MT" w:hAnsi="Calisto MT" w:cs="Aharoni"/>
          <w:sz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7E7C21" w:rsidRPr="002D3FFA" w:rsidTr="007E7C21">
        <w:trPr>
          <w:trHeight w:val="397"/>
        </w:trPr>
        <w:tc>
          <w:tcPr>
            <w:tcW w:w="5000" w:type="pct"/>
            <w:shd w:val="clear" w:color="auto" w:fill="B4C6E7" w:themeFill="accent5" w:themeFillTint="66"/>
            <w:vAlign w:val="center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6"/>
                <w:szCs w:val="26"/>
              </w:rPr>
            </w:pPr>
            <w:r>
              <w:rPr>
                <w:rFonts w:ascii="Constantia" w:hAnsi="Constantia" w:cs="Aharoni"/>
                <w:sz w:val="26"/>
                <w:szCs w:val="26"/>
              </w:rPr>
              <w:t>12. Here you can provide any additional information, such as bugs found or things you think would improve the app.</w:t>
            </w:r>
          </w:p>
        </w:tc>
      </w:tr>
      <w:tr w:rsidR="007E7C21" w:rsidRPr="002D3FFA" w:rsidTr="007E7C21">
        <w:trPr>
          <w:trHeight w:val="397"/>
        </w:trPr>
        <w:tc>
          <w:tcPr>
            <w:tcW w:w="5000" w:type="pct"/>
            <w:shd w:val="clear" w:color="auto" w:fill="F0F4FA"/>
            <w:vAlign w:val="center"/>
          </w:tcPr>
          <w:p w:rsidR="007E7C21" w:rsidRPr="002D3FFA" w:rsidRDefault="007E7C21" w:rsidP="007E7C21">
            <w:pPr>
              <w:rPr>
                <w:rFonts w:ascii="Constantia" w:hAnsi="Constantia" w:cs="Aharoni"/>
                <w:sz w:val="24"/>
                <w:szCs w:val="24"/>
              </w:rPr>
            </w:pPr>
          </w:p>
        </w:tc>
      </w:tr>
      <w:tr w:rsidR="007E7C21" w:rsidRPr="002D3FFA" w:rsidTr="007E7C21">
        <w:trPr>
          <w:trHeight w:val="643"/>
        </w:trPr>
        <w:tc>
          <w:tcPr>
            <w:tcW w:w="5000" w:type="pct"/>
            <w:shd w:val="clear" w:color="auto" w:fill="auto"/>
            <w:vAlign w:val="center"/>
          </w:tcPr>
          <w:p w:rsidR="007E7C21" w:rsidRDefault="007E7C21" w:rsidP="007E7C21">
            <w:pPr>
              <w:pStyle w:val="Heading2"/>
              <w:outlineLvl w:val="1"/>
            </w:pPr>
          </w:p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/>
          <w:p w:rsidR="007B61DE" w:rsidRDefault="007B61DE" w:rsidP="007B61DE">
            <w:bookmarkStart w:id="0" w:name="_GoBack"/>
            <w:bookmarkEnd w:id="0"/>
          </w:p>
          <w:p w:rsidR="007B61DE" w:rsidRPr="007B61DE" w:rsidRDefault="007B61DE" w:rsidP="007B61DE"/>
        </w:tc>
      </w:tr>
    </w:tbl>
    <w:p w:rsidR="00952EBE" w:rsidRDefault="00952EBE" w:rsidP="007B61DE"/>
    <w:sectPr w:rsidR="00952EBE" w:rsidSect="00952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31E"/>
    <w:multiLevelType w:val="hybridMultilevel"/>
    <w:tmpl w:val="BD98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B7113"/>
    <w:multiLevelType w:val="hybridMultilevel"/>
    <w:tmpl w:val="55B8F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E"/>
    <w:rsid w:val="002D3FFA"/>
    <w:rsid w:val="007B61DE"/>
    <w:rsid w:val="007E7C21"/>
    <w:rsid w:val="00831B88"/>
    <w:rsid w:val="00952EBE"/>
    <w:rsid w:val="00C47FA0"/>
    <w:rsid w:val="00CB3267"/>
    <w:rsid w:val="00DF1931"/>
    <w:rsid w:val="00F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11922-9073-4BD4-B1D7-DA12A14F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7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B6CC762D.dotm</Template>
  <TotalTime>84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Baldeep Sanghera</dc:creator>
  <cp:keywords/>
  <dc:description/>
  <cp:lastModifiedBy>Baldeep Sanghera</cp:lastModifiedBy>
  <cp:revision>4</cp:revision>
  <cp:lastPrinted>2016-03-17T11:16:00Z</cp:lastPrinted>
  <dcterms:created xsi:type="dcterms:W3CDTF">2016-03-15T16:04:00Z</dcterms:created>
  <dcterms:modified xsi:type="dcterms:W3CDTF">2016-03-17T11:20:00Z</dcterms:modified>
</cp:coreProperties>
</file>